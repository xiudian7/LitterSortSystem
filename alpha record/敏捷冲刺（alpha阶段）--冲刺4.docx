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Day04</w:t>
      </w:r>
      <w:bookmarkStart w:id="0" w:name="_GoBack"/>
      <w:bookmarkEnd w:id="0"/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2024.5.1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3070860"/>
            <wp:effectExtent l="0" t="0" r="12065" b="254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任务进度：今天是我们alpha阶段冲刺的第四天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检查注册逻辑并且进行联调。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RedisService包扫描不到的问题卡了我好久。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前端对注册和登录成功的选项进行一些提示。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优化redis的key结构。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对组员的任务分配有分歧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和组员进行一个良好沟通，对任务进行一个更好的分配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技术从知识到实战的转化不是很顺利，想法不能很好的实现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深入学习前端技术，实战开发。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有一些模块注释不大清除不理解。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尝试使用ai帮助理解代码。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9865" cy="2248535"/>
            <wp:effectExtent l="0" t="0" r="635" b="1206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9230" cy="2094230"/>
            <wp:effectExtent l="0" t="0" r="1270" b="1270"/>
            <wp:docPr id="17" name="图片 17" descr="1feb023e9671a171302d60c3487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feb023e9671a171302d60c348754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9230" cy="1978025"/>
            <wp:effectExtent l="0" t="0" r="1270" b="317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3" w:firstLineChars="0"/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ind w:left="403"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注册界面：</w:t>
      </w:r>
    </w:p>
    <w:p>
      <w:pPr>
        <w:numPr>
          <w:ilvl w:val="0"/>
          <w:numId w:val="0"/>
        </w:numPr>
        <w:ind w:left="403" w:leftChars="0"/>
      </w:pPr>
      <w:r>
        <w:drawing>
          <wp:inline distT="0" distB="0" distL="114300" distR="114300">
            <wp:extent cx="5262245" cy="2990215"/>
            <wp:effectExtent l="0" t="0" r="8255" b="698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先判断是否手机号码已经存在：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4025"/>
            <wp:effectExtent l="0" t="0" r="508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如果手机号码没被注册则进行下一步：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18155"/>
            <wp:effectExtent l="0" t="0" r="10795" b="444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获取验证码：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999105"/>
            <wp:effectExtent l="0" t="0" r="8255" b="1079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85240"/>
            <wp:effectExtent l="0" t="0" r="11430" b="1016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获取的验证码和账号一起存入redis：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648075"/>
            <wp:effectExtent l="0" t="0" r="1270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注册成功数据库内容增加：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25650"/>
            <wp:effectExtent l="0" t="0" r="1270" b="635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6">
    <w:nsid w:val="6D43EFAC"/>
    <w:multiLevelType w:val="singleLevel"/>
    <w:tmpl w:val="6D43EF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0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5472BC"/>
    <w:rsid w:val="6896065D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5909EE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0</Words>
  <Characters>0</Characters>
  <Lines>0</Lines>
  <Paragraphs>0</Paragraphs>
  <TotalTime>684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2024-05-03T04:35:49Z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BBCFB24C14CD48FEABF2AE75B3266B3A_13</vt:lpwstr>
  </property>
</Properties>
</file>